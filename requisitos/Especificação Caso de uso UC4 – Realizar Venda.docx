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E84D6D">
        <w:rPr>
          <w:rFonts w:cs="Arial"/>
          <w:lang w:val="pt-BR"/>
        </w:rPr>
        <w:t>Smart Sales</w:t>
      </w:r>
    </w:p>
    <w:p w:rsidR="001F207D" w:rsidRPr="00897891" w:rsidRDefault="003F00AA" w:rsidP="00903B36">
      <w:pPr>
        <w:pStyle w:val="Ttulo"/>
        <w:rPr>
          <w:rFonts w:cs="Arial"/>
          <w:lang w:val="pt-BR"/>
        </w:rPr>
      </w:pPr>
      <w:bookmarkStart w:id="2" w:name="_GoBack"/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E84D6D">
        <w:rPr>
          <w:rFonts w:cs="Arial"/>
          <w:lang w:val="pt-BR"/>
        </w:rPr>
        <w:t>UC4 –</w:t>
      </w:r>
      <w:r w:rsidR="002121DF">
        <w:rPr>
          <w:rFonts w:cs="Arial"/>
          <w:lang w:val="pt-BR"/>
        </w:rPr>
        <w:t xml:space="preserve"> </w:t>
      </w:r>
      <w:r w:rsidR="00E84D6D">
        <w:rPr>
          <w:rFonts w:cs="Arial"/>
          <w:lang w:val="pt-BR"/>
        </w:rPr>
        <w:t>Realizar Venda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3" w:name="_Toc350264729"/>
      <w:bookmarkStart w:id="4" w:name="_Toc425054504"/>
      <w:bookmarkStart w:id="5" w:name="_Toc423410238"/>
      <w:bookmarkEnd w:id="2"/>
      <w:r w:rsidRPr="00897891">
        <w:rPr>
          <w:rFonts w:cs="Arial"/>
        </w:rPr>
        <w:t>Visão Geral e Objetivos</w:t>
      </w:r>
      <w:bookmarkEnd w:id="3"/>
      <w:r w:rsidRPr="00897891">
        <w:rPr>
          <w:rFonts w:cs="Arial"/>
        </w:rPr>
        <w:t xml:space="preserve"> </w:t>
      </w:r>
    </w:p>
    <w:bookmarkEnd w:id="4"/>
    <w:bookmarkEnd w:id="5"/>
    <w:p w:rsidR="001F207D" w:rsidRPr="00897891" w:rsidRDefault="00E84D6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Possibilitar que o usuário realize a venda pelo sistema.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0"/>
      <w:r w:rsidRPr="00897891">
        <w:rPr>
          <w:rFonts w:cs="Arial"/>
        </w:rPr>
        <w:t>Atores Envolvidos</w:t>
      </w:r>
      <w:bookmarkEnd w:id="6"/>
    </w:p>
    <w:p w:rsidR="001F207D" w:rsidRPr="00897891" w:rsidRDefault="002121DF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Usuário</w:t>
      </w:r>
    </w:p>
    <w:p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7" w:name="_Toc425054505"/>
      <w:bookmarkStart w:id="8" w:name="_Toc423410239"/>
      <w:bookmarkStart w:id="9" w:name="_Toc350264733"/>
      <w:r w:rsidRPr="00897891">
        <w:rPr>
          <w:rFonts w:cs="Arial"/>
        </w:rPr>
        <w:t>Fluxo de Eventos</w:t>
      </w:r>
      <w:bookmarkEnd w:id="7"/>
      <w:bookmarkEnd w:id="8"/>
      <w:bookmarkEnd w:id="9"/>
    </w:p>
    <w:p w:rsidR="001F207D" w:rsidRDefault="002F7401" w:rsidP="00277CC1">
      <w:pPr>
        <w:pStyle w:val="Ttulo2"/>
        <w:ind w:left="426"/>
        <w:rPr>
          <w:rFonts w:ascii="Arial" w:hAnsi="Arial" w:cs="Arial"/>
        </w:rPr>
      </w:pPr>
      <w:bookmarkStart w:id="10" w:name="_Toc425054506"/>
      <w:bookmarkStart w:id="11" w:name="_Toc423410240"/>
      <w:bookmarkStart w:id="12" w:name="_Toc350264734"/>
      <w:r>
        <w:rPr>
          <w:rFonts w:ascii="Arial" w:hAnsi="Arial" w:cs="Arial"/>
        </w:rPr>
        <w:t xml:space="preserve"> </w:t>
      </w:r>
      <w:r w:rsidR="001F207D" w:rsidRPr="00897891">
        <w:rPr>
          <w:rFonts w:ascii="Arial" w:hAnsi="Arial" w:cs="Arial"/>
        </w:rPr>
        <w:t>Fluxo Básico</w:t>
      </w:r>
      <w:bookmarkEnd w:id="10"/>
      <w:bookmarkEnd w:id="11"/>
      <w:bookmarkEnd w:id="12"/>
      <w:r w:rsidR="001F207D" w:rsidRPr="00897891">
        <w:rPr>
          <w:rFonts w:ascii="Arial" w:hAnsi="Arial" w:cs="Arial"/>
        </w:rPr>
        <w:t xml:space="preserve"> </w:t>
      </w:r>
    </w:p>
    <w:p w:rsidR="00E642E5" w:rsidRDefault="00E84D6D" w:rsidP="00F37EB1">
      <w:pPr>
        <w:pStyle w:val="Ttulo3"/>
        <w:tabs>
          <w:tab w:val="clear" w:pos="1003"/>
          <w:tab w:val="num" w:pos="993"/>
        </w:tabs>
        <w:ind w:left="993" w:hanging="596"/>
      </w:pPr>
      <w:r>
        <w:t xml:space="preserve">Usuário já autenticou com </w:t>
      </w:r>
      <w:r w:rsidR="006F02D1">
        <w:t>usuário</w:t>
      </w:r>
      <w:r>
        <w:t xml:space="preserve"> e senha</w:t>
      </w:r>
      <w:r w:rsidR="006F02D1">
        <w:t xml:space="preserve">(UC8-Autenticar Usuário). </w:t>
      </w:r>
      <w:r w:rsidR="0058447D">
        <w:t xml:space="preserve">O </w:t>
      </w:r>
      <w:r w:rsidR="006F02D1">
        <w:t>S</w:t>
      </w:r>
      <w:r>
        <w:t>istema</w:t>
      </w:r>
      <w:r w:rsidR="0058447D">
        <w:t xml:space="preserve"> exibirá</w:t>
      </w:r>
      <w:r w:rsidR="006F02D1">
        <w:t xml:space="preserve"> o menu</w:t>
      </w:r>
      <w:r w:rsidR="002121DF">
        <w:t xml:space="preserve"> conforme </w:t>
      </w:r>
      <w:r w:rsidR="0058447D">
        <w:t xml:space="preserve">a </w:t>
      </w:r>
      <w:r w:rsidR="002121DF">
        <w:t>Interface 1 abaixo:</w:t>
      </w:r>
    </w:p>
    <w:p w:rsidR="00705361" w:rsidRDefault="00705361" w:rsidP="00705361">
      <w:pPr>
        <w:rPr>
          <w:lang w:val="pt-BR"/>
        </w:rPr>
      </w:pPr>
    </w:p>
    <w:p w:rsidR="00705361" w:rsidRDefault="00E84D6D" w:rsidP="00604D27">
      <w:pPr>
        <w:ind w:left="284"/>
        <w:rPr>
          <w:lang w:val="pt-BR"/>
        </w:rPr>
      </w:pPr>
      <w:r w:rsidRPr="00E84D6D">
        <w:rPr>
          <w:lang w:val="pt-BR"/>
        </w:rPr>
        <w:drawing>
          <wp:inline distT="0" distB="0" distL="0" distR="0" wp14:anchorId="2BCAB86D" wp14:editId="1B1206EA">
            <wp:extent cx="5772150" cy="882167"/>
            <wp:effectExtent l="0" t="0" r="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00" b="91455"/>
                    <a:stretch/>
                  </pic:blipFill>
                  <pic:spPr>
                    <a:xfrm>
                      <a:off x="0" y="0"/>
                      <a:ext cx="5842776" cy="89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361" w:rsidRDefault="00705361" w:rsidP="00705361">
      <w:pPr>
        <w:ind w:left="993"/>
        <w:rPr>
          <w:lang w:val="pt-BR"/>
        </w:rPr>
      </w:pPr>
    </w:p>
    <w:p w:rsidR="00E642E5" w:rsidRDefault="002121DF" w:rsidP="00CA5AAF">
      <w:pPr>
        <w:pStyle w:val="Ttulo3"/>
        <w:ind w:left="993" w:hanging="596"/>
      </w:pPr>
      <w:r>
        <w:t xml:space="preserve">Usuário seleciona </w:t>
      </w:r>
      <w:r w:rsidR="006F02D1">
        <w:t>Venda e seleciona a opção venda</w:t>
      </w:r>
      <w:r>
        <w:t xml:space="preserve">. Sistema exibe a Interface 2 </w:t>
      </w:r>
      <w:r w:rsidR="00604D27">
        <w:t>a seguir</w:t>
      </w:r>
      <w:r>
        <w:t>:</w:t>
      </w:r>
    </w:p>
    <w:p w:rsidR="00944ECA" w:rsidRDefault="00AA1CFE" w:rsidP="002C72A4">
      <w:pPr>
        <w:pStyle w:val="Recuonormal"/>
        <w:jc w:val="both"/>
        <w:rPr>
          <w:rFonts w:ascii="Arial" w:hAnsi="Arial" w:cs="Arial"/>
          <w:lang w:val="pt-BR"/>
        </w:rPr>
      </w:pPr>
      <w:bookmarkStart w:id="13" w:name="_5.2.2_S02_Pesquisar"/>
      <w:bookmarkStart w:id="14" w:name="_5.2.2_S02_Alterar"/>
      <w:bookmarkEnd w:id="13"/>
      <w:bookmarkEnd w:id="14"/>
      <w:r>
        <w:rPr>
          <w:noProof/>
          <w:lang w:eastAsia="pt-BR"/>
        </w:rPr>
        <w:drawing>
          <wp:inline distT="0" distB="0" distL="0" distR="0" wp14:anchorId="49DB179E" wp14:editId="7525E9E1">
            <wp:extent cx="6332220" cy="3646978"/>
            <wp:effectExtent l="0" t="0" r="0" b="0"/>
            <wp:docPr id="3" name="Imagem 3" descr="C:\Users\Aluno.Aluno-PC\Documents\GitHub\Projeto-Smart-Sales\Imagens\Imagens Prototipo\TelaV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.Aluno-PC\Documents\GitHub\Projeto-Smart-Sales\Imagens\Imagens Prototipo\TelaVen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4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A07" w:rsidRDefault="000E4A07" w:rsidP="001100F7">
      <w:pPr>
        <w:pStyle w:val="Ttulo2"/>
        <w:numPr>
          <w:ilvl w:val="0"/>
          <w:numId w:val="0"/>
        </w:numPr>
        <w:ind w:left="426"/>
        <w:rPr>
          <w:rFonts w:ascii="Arial" w:hAnsi="Arial" w:cs="Arial"/>
        </w:rPr>
      </w:pPr>
    </w:p>
    <w:p w:rsidR="00604D27" w:rsidRDefault="00AA1CFE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 xml:space="preserve">Permiti selecionar funcionário, </w:t>
      </w:r>
      <w:r w:rsidR="0058447D">
        <w:rPr>
          <w:lang w:val="pt-BR"/>
        </w:rPr>
        <w:t xml:space="preserve">cliente, </w:t>
      </w:r>
      <w:r>
        <w:rPr>
          <w:lang w:val="pt-BR"/>
        </w:rPr>
        <w:t>pagamento</w:t>
      </w:r>
      <w:r w:rsidR="0058447D">
        <w:rPr>
          <w:lang w:val="pt-BR"/>
        </w:rPr>
        <w:t xml:space="preserve"> e produto</w:t>
      </w:r>
      <w:r>
        <w:rPr>
          <w:lang w:val="pt-BR"/>
        </w:rPr>
        <w:t>.</w:t>
      </w:r>
    </w:p>
    <w:p w:rsidR="00AA1CFE" w:rsidRDefault="00AA1CFE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Tipo de Pagamento: A VISTA, CARTÃO</w:t>
      </w:r>
      <w:r w:rsidR="0058447D">
        <w:rPr>
          <w:lang w:val="pt-BR"/>
        </w:rPr>
        <w:t>.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lastRenderedPageBreak/>
        <w:t>Ao clicar ENTER após inserir, quantidade ou valor unitário, o produto irá para a tabela embaixo.</w:t>
      </w:r>
    </w:p>
    <w:p w:rsidR="002121DF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Atualizar Subtotais e Total a cada inclusão ou exclusão do Produto.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Produto estando na tabela clicando em cima dele, ele sai da tabela e volta para campos para ser apagado ou editado sua quantidade ou valor unitário.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No campo cupom deve aparecer o número único do pedido que está sendo gerado.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Clicando em novo deve zerar todos os campos.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Permiti a edição da tela parcelamento caso seja cartão.</w:t>
      </w:r>
    </w:p>
    <w:p w:rsidR="0058447D" w:rsidRDefault="0058447D" w:rsidP="002121DF">
      <w:pPr>
        <w:pStyle w:val="PargrafodaLista"/>
        <w:numPr>
          <w:ilvl w:val="0"/>
          <w:numId w:val="44"/>
        </w:numPr>
        <w:rPr>
          <w:lang w:val="pt-BR"/>
        </w:rPr>
      </w:pPr>
      <w:r>
        <w:rPr>
          <w:lang w:val="pt-BR"/>
        </w:rPr>
        <w:t>Gerar parcelas automaticamente considerando as entradas e permitindo a edição desses valores.</w:t>
      </w:r>
    </w:p>
    <w:p w:rsidR="0058447D" w:rsidRPr="002121DF" w:rsidRDefault="0058447D" w:rsidP="00E46C9C">
      <w:pPr>
        <w:pStyle w:val="PargrafodaLista"/>
        <w:rPr>
          <w:lang w:val="pt-BR"/>
        </w:rPr>
      </w:pPr>
    </w:p>
    <w:sectPr w:rsidR="0058447D" w:rsidRPr="002121DF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3FB" w:rsidRDefault="008503FB">
      <w:r>
        <w:separator/>
      </w:r>
    </w:p>
  </w:endnote>
  <w:endnote w:type="continuationSeparator" w:id="0">
    <w:p w:rsidR="008503FB" w:rsidRDefault="00850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:rsidR="00AA1CFE" w:rsidRPr="00222EFF" w:rsidRDefault="009E4122" w:rsidP="00AA1CFE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AA1CFE">
            <w:rPr>
              <w:lang w:val="pt-BR"/>
            </w:rPr>
            <w:t>Smart Sales</w:t>
          </w:r>
          <w:r w:rsidR="000101E4">
            <w:rPr>
              <w:lang w:val="pt-BR"/>
            </w:rPr>
            <w:t xml:space="preserve"> – 20</w:t>
          </w:r>
          <w:r w:rsidR="00E642E5">
            <w:rPr>
              <w:lang w:val="pt-BR"/>
            </w:rPr>
            <w:t>1</w:t>
          </w:r>
          <w:r w:rsidR="00AA1CFE">
            <w:rPr>
              <w:lang w:val="pt-BR"/>
            </w:rPr>
            <w:t>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E46C9C">
            <w:rPr>
              <w:rStyle w:val="Nmerodepgina"/>
              <w:noProof/>
              <w:lang w:val="pt-BR"/>
            </w:rPr>
            <w:t>1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3FB" w:rsidRDefault="008503FB">
      <w:r>
        <w:separator/>
      </w:r>
    </w:p>
  </w:footnote>
  <w:footnote w:type="continuationSeparator" w:id="0">
    <w:p w:rsidR="008503FB" w:rsidRDefault="008503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E84D6D" w:rsidRDefault="00675F40" w:rsidP="00A81423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E84D6D">
            <w:rPr>
              <w:lang w:val="pt-BR"/>
            </w:rPr>
            <w:t>Smart Sales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CD4910">
          <w:pPr>
            <w:tabs>
              <w:tab w:val="left" w:pos="1135"/>
            </w:tabs>
            <w:ind w:right="68"/>
            <w:rPr>
              <w:lang w:val="pt-BR"/>
            </w:rPr>
          </w:pPr>
        </w:p>
      </w:tc>
    </w:tr>
    <w:tr w:rsidR="000101E4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26308" w:rsidRPr="003F1142" w:rsidRDefault="003F00AA" w:rsidP="00E84D6D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CB65F6">
            <w:rPr>
              <w:lang w:val="pt-BR"/>
            </w:rPr>
            <w:t>UC</w:t>
          </w:r>
          <w:r w:rsidR="00E84D6D">
            <w:rPr>
              <w:lang w:val="pt-BR"/>
            </w:rPr>
            <w:t>4 – Realizar Venda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101E4" w:rsidRDefault="000101E4" w:rsidP="00A81423">
          <w:r>
            <w:rPr>
              <w:lang w:val="pt-BR"/>
            </w:rPr>
            <w:t xml:space="preserve">  Data:</w:t>
          </w:r>
          <w:r>
            <w:t xml:space="preserve"> </w:t>
          </w:r>
          <w:r w:rsidR="00E84D6D">
            <w:t>08</w:t>
          </w:r>
          <w:r w:rsidR="002121DF">
            <w:t>/03/2018</w:t>
          </w:r>
        </w:p>
      </w:tc>
    </w:tr>
  </w:tbl>
  <w:p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643"/>
        </w:tabs>
        <w:ind w:left="28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3"/>
        </w:tabs>
        <w:ind w:left="283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D7A2C8B"/>
    <w:multiLevelType w:val="hybridMultilevel"/>
    <w:tmpl w:val="03A6589A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6E16B8E"/>
    <w:multiLevelType w:val="hybridMultilevel"/>
    <w:tmpl w:val="DD9663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E777EE2"/>
    <w:multiLevelType w:val="hybridMultilevel"/>
    <w:tmpl w:val="F538F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54045"/>
    <w:multiLevelType w:val="hybridMultilevel"/>
    <w:tmpl w:val="AA145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53E21"/>
    <w:multiLevelType w:val="hybridMultilevel"/>
    <w:tmpl w:val="7786E9C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5"/>
  </w:num>
  <w:num w:numId="40">
    <w:abstractNumId w:val="4"/>
  </w:num>
  <w:num w:numId="41">
    <w:abstractNumId w:val="1"/>
  </w:num>
  <w:num w:numId="42">
    <w:abstractNumId w:val="0"/>
  </w:num>
  <w:num w:numId="43">
    <w:abstractNumId w:val="2"/>
  </w:num>
  <w:num w:numId="4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07444"/>
    <w:rsid w:val="000101E4"/>
    <w:rsid w:val="000121A8"/>
    <w:rsid w:val="00016832"/>
    <w:rsid w:val="000235E6"/>
    <w:rsid w:val="00030044"/>
    <w:rsid w:val="00032B76"/>
    <w:rsid w:val="00033D5F"/>
    <w:rsid w:val="00046C7D"/>
    <w:rsid w:val="00057B06"/>
    <w:rsid w:val="000749AB"/>
    <w:rsid w:val="000A1DCC"/>
    <w:rsid w:val="000E4A07"/>
    <w:rsid w:val="000E78CA"/>
    <w:rsid w:val="000F4B60"/>
    <w:rsid w:val="0010408B"/>
    <w:rsid w:val="001100F7"/>
    <w:rsid w:val="00114799"/>
    <w:rsid w:val="0013187B"/>
    <w:rsid w:val="00133E38"/>
    <w:rsid w:val="001465F4"/>
    <w:rsid w:val="00162F2A"/>
    <w:rsid w:val="00173570"/>
    <w:rsid w:val="001856E3"/>
    <w:rsid w:val="001C52E0"/>
    <w:rsid w:val="001C716E"/>
    <w:rsid w:val="001D35B4"/>
    <w:rsid w:val="001F0C1F"/>
    <w:rsid w:val="001F207D"/>
    <w:rsid w:val="001F401E"/>
    <w:rsid w:val="00203BE8"/>
    <w:rsid w:val="00207C10"/>
    <w:rsid w:val="002121DF"/>
    <w:rsid w:val="00222EFF"/>
    <w:rsid w:val="002243A6"/>
    <w:rsid w:val="00235A13"/>
    <w:rsid w:val="002401A0"/>
    <w:rsid w:val="00241000"/>
    <w:rsid w:val="00242571"/>
    <w:rsid w:val="00254AAD"/>
    <w:rsid w:val="00254D1F"/>
    <w:rsid w:val="00260C4F"/>
    <w:rsid w:val="00263803"/>
    <w:rsid w:val="00277CC1"/>
    <w:rsid w:val="002A0230"/>
    <w:rsid w:val="002A4908"/>
    <w:rsid w:val="002C0E32"/>
    <w:rsid w:val="002C2DAB"/>
    <w:rsid w:val="002C5E45"/>
    <w:rsid w:val="002C5F2A"/>
    <w:rsid w:val="002C72A4"/>
    <w:rsid w:val="002D28DD"/>
    <w:rsid w:val="002F1065"/>
    <w:rsid w:val="002F7401"/>
    <w:rsid w:val="00304E7E"/>
    <w:rsid w:val="003239ED"/>
    <w:rsid w:val="00341200"/>
    <w:rsid w:val="00355E80"/>
    <w:rsid w:val="00356451"/>
    <w:rsid w:val="0037134A"/>
    <w:rsid w:val="0037638F"/>
    <w:rsid w:val="003A51E6"/>
    <w:rsid w:val="003B5D87"/>
    <w:rsid w:val="003D1480"/>
    <w:rsid w:val="003D70DC"/>
    <w:rsid w:val="003E77D7"/>
    <w:rsid w:val="003F004C"/>
    <w:rsid w:val="003F00AA"/>
    <w:rsid w:val="003F1142"/>
    <w:rsid w:val="0042034E"/>
    <w:rsid w:val="0044356A"/>
    <w:rsid w:val="00461D62"/>
    <w:rsid w:val="00472140"/>
    <w:rsid w:val="00473CA6"/>
    <w:rsid w:val="00485BBB"/>
    <w:rsid w:val="004A07C8"/>
    <w:rsid w:val="004A2B46"/>
    <w:rsid w:val="004B3360"/>
    <w:rsid w:val="004B6488"/>
    <w:rsid w:val="004C382C"/>
    <w:rsid w:val="004C72FA"/>
    <w:rsid w:val="004D17C4"/>
    <w:rsid w:val="004D1E5A"/>
    <w:rsid w:val="004D7B3A"/>
    <w:rsid w:val="005534E0"/>
    <w:rsid w:val="0057228E"/>
    <w:rsid w:val="00583619"/>
    <w:rsid w:val="0058447D"/>
    <w:rsid w:val="00596D4D"/>
    <w:rsid w:val="005A4A60"/>
    <w:rsid w:val="005C3244"/>
    <w:rsid w:val="005D00E3"/>
    <w:rsid w:val="005E5525"/>
    <w:rsid w:val="005F43ED"/>
    <w:rsid w:val="0060057D"/>
    <w:rsid w:val="00600F7F"/>
    <w:rsid w:val="006045B0"/>
    <w:rsid w:val="00604D27"/>
    <w:rsid w:val="00611672"/>
    <w:rsid w:val="00626308"/>
    <w:rsid w:val="006378C6"/>
    <w:rsid w:val="006506C2"/>
    <w:rsid w:val="00657F17"/>
    <w:rsid w:val="00662BD2"/>
    <w:rsid w:val="00675F40"/>
    <w:rsid w:val="006906AA"/>
    <w:rsid w:val="00691604"/>
    <w:rsid w:val="006B2235"/>
    <w:rsid w:val="006B7C6F"/>
    <w:rsid w:val="006C2144"/>
    <w:rsid w:val="006C2D06"/>
    <w:rsid w:val="006C3D2C"/>
    <w:rsid w:val="006D12FD"/>
    <w:rsid w:val="006D3790"/>
    <w:rsid w:val="006D447E"/>
    <w:rsid w:val="006D4490"/>
    <w:rsid w:val="006F02D1"/>
    <w:rsid w:val="0070423A"/>
    <w:rsid w:val="00705361"/>
    <w:rsid w:val="007233DA"/>
    <w:rsid w:val="00724F72"/>
    <w:rsid w:val="00734CB9"/>
    <w:rsid w:val="007359D7"/>
    <w:rsid w:val="00741961"/>
    <w:rsid w:val="007632C2"/>
    <w:rsid w:val="007909F0"/>
    <w:rsid w:val="00793341"/>
    <w:rsid w:val="007A5FDD"/>
    <w:rsid w:val="007B390B"/>
    <w:rsid w:val="007C7204"/>
    <w:rsid w:val="007E449A"/>
    <w:rsid w:val="00806D77"/>
    <w:rsid w:val="00815849"/>
    <w:rsid w:val="00844812"/>
    <w:rsid w:val="008503FB"/>
    <w:rsid w:val="00860465"/>
    <w:rsid w:val="008640F6"/>
    <w:rsid w:val="00865201"/>
    <w:rsid w:val="00884295"/>
    <w:rsid w:val="00894F85"/>
    <w:rsid w:val="008953D8"/>
    <w:rsid w:val="00897891"/>
    <w:rsid w:val="008A172C"/>
    <w:rsid w:val="008B01CB"/>
    <w:rsid w:val="008D0DFA"/>
    <w:rsid w:val="008F27A4"/>
    <w:rsid w:val="008F3165"/>
    <w:rsid w:val="008F3705"/>
    <w:rsid w:val="008F3ED9"/>
    <w:rsid w:val="00900132"/>
    <w:rsid w:val="00903B36"/>
    <w:rsid w:val="00927898"/>
    <w:rsid w:val="00943201"/>
    <w:rsid w:val="00944ECA"/>
    <w:rsid w:val="00960EFE"/>
    <w:rsid w:val="00967929"/>
    <w:rsid w:val="009735C5"/>
    <w:rsid w:val="00982482"/>
    <w:rsid w:val="009A7AAB"/>
    <w:rsid w:val="009B784A"/>
    <w:rsid w:val="009C705C"/>
    <w:rsid w:val="009E4122"/>
    <w:rsid w:val="00A4401E"/>
    <w:rsid w:val="00A548DC"/>
    <w:rsid w:val="00A61DC5"/>
    <w:rsid w:val="00A81423"/>
    <w:rsid w:val="00A96635"/>
    <w:rsid w:val="00AA1CFE"/>
    <w:rsid w:val="00AA3026"/>
    <w:rsid w:val="00AB7933"/>
    <w:rsid w:val="00AC7BA0"/>
    <w:rsid w:val="00AD721E"/>
    <w:rsid w:val="00B04006"/>
    <w:rsid w:val="00B06108"/>
    <w:rsid w:val="00B1205A"/>
    <w:rsid w:val="00B17B8E"/>
    <w:rsid w:val="00B22B3B"/>
    <w:rsid w:val="00B26884"/>
    <w:rsid w:val="00B37832"/>
    <w:rsid w:val="00B46D65"/>
    <w:rsid w:val="00B676CC"/>
    <w:rsid w:val="00B7039A"/>
    <w:rsid w:val="00B8107C"/>
    <w:rsid w:val="00B847AD"/>
    <w:rsid w:val="00B949C0"/>
    <w:rsid w:val="00BA53E5"/>
    <w:rsid w:val="00BB01DB"/>
    <w:rsid w:val="00BC28E5"/>
    <w:rsid w:val="00BD2ED4"/>
    <w:rsid w:val="00BD34E9"/>
    <w:rsid w:val="00BD484F"/>
    <w:rsid w:val="00BF5D8A"/>
    <w:rsid w:val="00C0038D"/>
    <w:rsid w:val="00C10D89"/>
    <w:rsid w:val="00C34D48"/>
    <w:rsid w:val="00C36921"/>
    <w:rsid w:val="00C41BA9"/>
    <w:rsid w:val="00C425B7"/>
    <w:rsid w:val="00C455D6"/>
    <w:rsid w:val="00C511C2"/>
    <w:rsid w:val="00C60A20"/>
    <w:rsid w:val="00C63E2C"/>
    <w:rsid w:val="00C93957"/>
    <w:rsid w:val="00C9487D"/>
    <w:rsid w:val="00C975DC"/>
    <w:rsid w:val="00CA5235"/>
    <w:rsid w:val="00CA5AAF"/>
    <w:rsid w:val="00CA5D63"/>
    <w:rsid w:val="00CB5E7A"/>
    <w:rsid w:val="00CB65F6"/>
    <w:rsid w:val="00CD0511"/>
    <w:rsid w:val="00CD3531"/>
    <w:rsid w:val="00CD4910"/>
    <w:rsid w:val="00D03EC2"/>
    <w:rsid w:val="00D064E9"/>
    <w:rsid w:val="00D07765"/>
    <w:rsid w:val="00D2115C"/>
    <w:rsid w:val="00D24E17"/>
    <w:rsid w:val="00D42316"/>
    <w:rsid w:val="00D453B4"/>
    <w:rsid w:val="00D5283E"/>
    <w:rsid w:val="00D8718F"/>
    <w:rsid w:val="00DA3855"/>
    <w:rsid w:val="00E31068"/>
    <w:rsid w:val="00E36172"/>
    <w:rsid w:val="00E40B87"/>
    <w:rsid w:val="00E458C8"/>
    <w:rsid w:val="00E46C9C"/>
    <w:rsid w:val="00E513B9"/>
    <w:rsid w:val="00E642E5"/>
    <w:rsid w:val="00E67B4C"/>
    <w:rsid w:val="00E73728"/>
    <w:rsid w:val="00E84D6D"/>
    <w:rsid w:val="00EB7ED5"/>
    <w:rsid w:val="00ED7248"/>
    <w:rsid w:val="00EE1042"/>
    <w:rsid w:val="00F01CFC"/>
    <w:rsid w:val="00F03FF3"/>
    <w:rsid w:val="00F130CD"/>
    <w:rsid w:val="00F23297"/>
    <w:rsid w:val="00F32635"/>
    <w:rsid w:val="00F35D32"/>
    <w:rsid w:val="00F37EB1"/>
    <w:rsid w:val="00F9479E"/>
    <w:rsid w:val="00FB0DA3"/>
    <w:rsid w:val="00FB51D4"/>
    <w:rsid w:val="00FB7D0E"/>
    <w:rsid w:val="00FC654D"/>
    <w:rsid w:val="00FC6DD0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10877AB-72A5-4D19-B91E-515B6CF6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spacing w:after="120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D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4C5CE-7EA7-4CBA-B28E-B0CD50128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0</TotalTime>
  <Pages>2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Aluno</cp:lastModifiedBy>
  <cp:revision>2</cp:revision>
  <cp:lastPrinted>2006-04-06T17:03:00Z</cp:lastPrinted>
  <dcterms:created xsi:type="dcterms:W3CDTF">2018-03-08T22:40:00Z</dcterms:created>
  <dcterms:modified xsi:type="dcterms:W3CDTF">2018-03-08T22:40:00Z</dcterms:modified>
</cp:coreProperties>
</file>